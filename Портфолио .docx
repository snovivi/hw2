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F90" w:rsidRDefault="00055414">
      <w:pPr>
        <w:pStyle w:val="afa"/>
      </w:pPr>
      <w:r>
        <w:t>Светлана Новикова</w:t>
      </w:r>
    </w:p>
    <w:p w:rsidR="00793F90" w:rsidRDefault="00055414">
      <w:pPr>
        <w:pStyle w:val="a5"/>
      </w:pPr>
      <w:bookmarkStart w:id="0" w:name="OLE_LINK5"/>
      <w:bookmarkStart w:id="1" w:name="OLE_LINK6"/>
      <w:r>
        <w:t xml:space="preserve">+7(915) 336-76-87 </w:t>
      </w:r>
    </w:p>
    <w:p w:rsidR="00055414" w:rsidRPr="00055414" w:rsidRDefault="00496E1B">
      <w:pPr>
        <w:pStyle w:val="a5"/>
      </w:pPr>
      <w:hyperlink r:id="rId8" w:history="1">
        <w:r w:rsidR="00055414" w:rsidRPr="00764860">
          <w:rPr>
            <w:rStyle w:val="aff3"/>
            <w:lang w:val="es-ES"/>
          </w:rPr>
          <w:t>Lihguist</w:t>
        </w:r>
        <w:r w:rsidR="00055414" w:rsidRPr="00055414">
          <w:rPr>
            <w:rStyle w:val="aff3"/>
          </w:rPr>
          <w:t>@</w:t>
        </w:r>
        <w:r w:rsidR="00055414" w:rsidRPr="00764860">
          <w:rPr>
            <w:rStyle w:val="aff3"/>
            <w:lang w:val="en-GB"/>
          </w:rPr>
          <w:t>gmali</w:t>
        </w:r>
        <w:r w:rsidR="00055414" w:rsidRPr="00055414">
          <w:rPr>
            <w:rStyle w:val="aff3"/>
          </w:rPr>
          <w:t>.</w:t>
        </w:r>
        <w:r w:rsidR="00055414" w:rsidRPr="00764860">
          <w:rPr>
            <w:rStyle w:val="aff3"/>
            <w:lang w:val="en-GB"/>
          </w:rPr>
          <w:t>com</w:t>
        </w:r>
      </w:hyperlink>
      <w:r w:rsidR="00D72BA2">
        <w:rPr>
          <w:noProof/>
        </w:rPr>
        <w:drawing>
          <wp:anchor distT="0" distB="0" distL="114300" distR="114300" simplePos="0" relativeHeight="251658240" behindDoc="0" locked="0" layoutInCell="1" allowOverlap="1" wp14:anchorId="77FFE8B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828800" cy="18288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X-Byx6-Y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414" w:rsidRPr="00055414" w:rsidRDefault="00055414">
      <w:pPr>
        <w:pStyle w:val="a5"/>
      </w:pPr>
      <w:bookmarkStart w:id="2" w:name="OLE_LINK7"/>
      <w:bookmarkStart w:id="3" w:name="OLE_LINK8"/>
      <w:r>
        <w:t>г. Москва ул. Александрийская д.25 к.3 кв.78</w:t>
      </w:r>
    </w:p>
    <w:p w:rsidR="00793F90" w:rsidRDefault="00680329">
      <w:pPr>
        <w:pStyle w:val="1"/>
      </w:pPr>
      <w:bookmarkStart w:id="4" w:name="OLE_LINK4"/>
      <w:bookmarkStart w:id="5" w:name="OLE_LINK3"/>
      <w:bookmarkEnd w:id="0"/>
      <w:bookmarkEnd w:id="1"/>
      <w:r>
        <w:t>Профессиональные навыки</w:t>
      </w:r>
    </w:p>
    <w:p w:rsidR="00680329" w:rsidRDefault="00680329" w:rsidP="00680329">
      <w:pPr>
        <w:pStyle w:val="a"/>
      </w:pPr>
      <w:r>
        <w:t xml:space="preserve">Желание изучать что-то новое </w:t>
      </w:r>
    </w:p>
    <w:p w:rsidR="00680329" w:rsidRDefault="00680329" w:rsidP="00680329">
      <w:pPr>
        <w:pStyle w:val="a"/>
      </w:pPr>
      <w:r>
        <w:t>Работы с ПК</w:t>
      </w:r>
    </w:p>
    <w:p w:rsidR="00680329" w:rsidRDefault="00680329" w:rsidP="00680329">
      <w:pPr>
        <w:pStyle w:val="a"/>
      </w:pPr>
      <w:r>
        <w:t xml:space="preserve">Знание иностранных языков (английский – свободное владение, испанский – уровень </w:t>
      </w:r>
      <w:r>
        <w:rPr>
          <w:lang w:val="es-ES"/>
        </w:rPr>
        <w:t>B</w:t>
      </w:r>
      <w:r w:rsidRPr="00680329">
        <w:t xml:space="preserve">1, </w:t>
      </w:r>
      <w:r>
        <w:t>немецкий – со словарем, фарси – чтение и перевод со словарем)</w:t>
      </w:r>
    </w:p>
    <w:p w:rsidR="00680329" w:rsidRDefault="00680329" w:rsidP="00680329">
      <w:pPr>
        <w:pStyle w:val="a"/>
      </w:pPr>
      <w:r>
        <w:t xml:space="preserve">Умение анализировать документы </w:t>
      </w:r>
    </w:p>
    <w:p w:rsidR="00680329" w:rsidRPr="00680329" w:rsidRDefault="004B0D37" w:rsidP="00680329">
      <w:pPr>
        <w:pStyle w:val="a"/>
      </w:pPr>
      <w:r>
        <w:t xml:space="preserve">Умение быстро принимать решения </w:t>
      </w:r>
    </w:p>
    <w:bookmarkEnd w:id="4"/>
    <w:bookmarkEnd w:id="5"/>
    <w:p w:rsidR="00793F90" w:rsidRPr="00D72BA2" w:rsidRDefault="00D72BA2">
      <w:pPr>
        <w:pStyle w:val="1"/>
      </w:pPr>
      <w:r>
        <w:t>Образов</w:t>
      </w:r>
      <w:r w:rsidR="005F4D4F">
        <w:t>а</w:t>
      </w:r>
      <w:r>
        <w:t xml:space="preserve">ние </w:t>
      </w:r>
      <w:r w:rsidR="00680329">
        <w:t xml:space="preserve">и Изучение иностранных языков 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4580"/>
        <w:gridCol w:w="4581"/>
      </w:tblGrid>
      <w:tr w:rsidR="00D72BA2" w:rsidTr="00D72BA2">
        <w:tc>
          <w:tcPr>
            <w:tcW w:w="4580" w:type="dxa"/>
          </w:tcPr>
          <w:p w:rsidR="00D72BA2" w:rsidRPr="00680329" w:rsidRDefault="00D72BA2" w:rsidP="00680329">
            <w:pPr>
              <w:jc w:val="center"/>
              <w:rPr>
                <w:b/>
              </w:rPr>
            </w:pPr>
            <w:r w:rsidRPr="00680329">
              <w:rPr>
                <w:b/>
              </w:rPr>
              <w:t>Год</w:t>
            </w:r>
          </w:p>
        </w:tc>
        <w:tc>
          <w:tcPr>
            <w:tcW w:w="4581" w:type="dxa"/>
          </w:tcPr>
          <w:p w:rsidR="00D72BA2" w:rsidRPr="00680329" w:rsidRDefault="00D72BA2" w:rsidP="00680329">
            <w:pPr>
              <w:jc w:val="center"/>
              <w:rPr>
                <w:b/>
              </w:rPr>
            </w:pPr>
            <w:r w:rsidRPr="00680329">
              <w:rPr>
                <w:b/>
              </w:rPr>
              <w:t>Образовательное учреждение</w:t>
            </w:r>
          </w:p>
        </w:tc>
      </w:tr>
      <w:tr w:rsidR="00D72BA2" w:rsidTr="00D72BA2">
        <w:tc>
          <w:tcPr>
            <w:tcW w:w="4580" w:type="dxa"/>
          </w:tcPr>
          <w:p w:rsidR="00D72BA2" w:rsidRDefault="00D72BA2" w:rsidP="00680329">
            <w:pPr>
              <w:jc w:val="center"/>
            </w:pPr>
            <w:r>
              <w:t>2006 – 2008</w:t>
            </w:r>
          </w:p>
        </w:tc>
        <w:tc>
          <w:tcPr>
            <w:tcW w:w="4581" w:type="dxa"/>
          </w:tcPr>
          <w:p w:rsidR="00680329" w:rsidRPr="00680329" w:rsidRDefault="00D72BA2" w:rsidP="00680329">
            <w:pPr>
              <w:jc w:val="center"/>
              <w:rPr>
                <w:u w:val="single"/>
              </w:rPr>
            </w:pPr>
            <w:r>
              <w:t xml:space="preserve">ГБОУ СОШ №531 г. Москва </w:t>
            </w:r>
          </w:p>
        </w:tc>
      </w:tr>
      <w:tr w:rsidR="00D72BA2" w:rsidTr="00D72BA2">
        <w:tc>
          <w:tcPr>
            <w:tcW w:w="4580" w:type="dxa"/>
          </w:tcPr>
          <w:p w:rsidR="00D72BA2" w:rsidRDefault="00D72BA2" w:rsidP="00680329">
            <w:pPr>
              <w:jc w:val="center"/>
            </w:pPr>
            <w:bookmarkStart w:id="6" w:name="OLE_LINK1"/>
            <w:bookmarkStart w:id="7" w:name="OLE_LINK2"/>
            <w:r>
              <w:t>2009 – 2010</w:t>
            </w:r>
            <w:bookmarkEnd w:id="6"/>
            <w:bookmarkEnd w:id="7"/>
          </w:p>
        </w:tc>
        <w:tc>
          <w:tcPr>
            <w:tcW w:w="4581" w:type="dxa"/>
          </w:tcPr>
          <w:p w:rsidR="00D72BA2" w:rsidRDefault="00D72BA2" w:rsidP="00680329">
            <w:pPr>
              <w:jc w:val="center"/>
            </w:pPr>
            <w:r>
              <w:t xml:space="preserve">Школа №2042 с углубленным изучением восточных языков </w:t>
            </w:r>
          </w:p>
        </w:tc>
      </w:tr>
      <w:tr w:rsidR="00D72BA2" w:rsidTr="00D72BA2">
        <w:tc>
          <w:tcPr>
            <w:tcW w:w="4580" w:type="dxa"/>
          </w:tcPr>
          <w:p w:rsidR="00D72BA2" w:rsidRDefault="00D72BA2" w:rsidP="00680329">
            <w:pPr>
              <w:jc w:val="center"/>
            </w:pPr>
            <w:r>
              <w:t>2010 – 2017</w:t>
            </w:r>
          </w:p>
        </w:tc>
        <w:tc>
          <w:tcPr>
            <w:tcW w:w="4581" w:type="dxa"/>
          </w:tcPr>
          <w:p w:rsidR="00D72BA2" w:rsidRDefault="00D72BA2" w:rsidP="00680329">
            <w:pPr>
              <w:jc w:val="center"/>
            </w:pPr>
            <w:r>
              <w:t xml:space="preserve">Школа №1279 с углубленным изучением английского языка </w:t>
            </w:r>
          </w:p>
        </w:tc>
      </w:tr>
      <w:tr w:rsidR="00D72BA2" w:rsidTr="00D72BA2">
        <w:tc>
          <w:tcPr>
            <w:tcW w:w="4580" w:type="dxa"/>
          </w:tcPr>
          <w:p w:rsidR="00D72BA2" w:rsidRDefault="00D72BA2" w:rsidP="00680329">
            <w:pPr>
              <w:jc w:val="center"/>
            </w:pPr>
            <w:r>
              <w:t>2017 – 2021 (настоящее время)</w:t>
            </w:r>
          </w:p>
        </w:tc>
        <w:tc>
          <w:tcPr>
            <w:tcW w:w="4581" w:type="dxa"/>
          </w:tcPr>
          <w:p w:rsidR="00D72BA2" w:rsidRDefault="00D72BA2" w:rsidP="00680329">
            <w:pPr>
              <w:jc w:val="center"/>
            </w:pPr>
            <w:r>
              <w:t xml:space="preserve">НИУ ВШЭ. Образовательная программа «Иностранные языки и Межкультурная коммуникация» - </w:t>
            </w:r>
            <w:r w:rsidRPr="00680329">
              <w:rPr>
                <w:i/>
              </w:rPr>
              <w:t>изучение английского, испанского и краткий курс латинского языка</w:t>
            </w:r>
          </w:p>
        </w:tc>
      </w:tr>
    </w:tbl>
    <w:p w:rsidR="00793F90" w:rsidRDefault="00793F90" w:rsidP="00D72BA2"/>
    <w:p w:rsidR="00793F90" w:rsidRDefault="00D72BA2">
      <w:pPr>
        <w:pStyle w:val="1"/>
      </w:pPr>
      <w:r>
        <w:t>Опыт</w:t>
      </w:r>
      <w:r w:rsidR="005F4D4F">
        <w:t xml:space="preserve"> работы </w:t>
      </w:r>
    </w:p>
    <w:p w:rsidR="00680329" w:rsidRDefault="00D72BA2">
      <w:r>
        <w:t>С 2017 года работаю репетитором. Основной контингент – школьники.</w:t>
      </w:r>
      <w:r w:rsidR="00680329">
        <w:t xml:space="preserve"> Цели занятий:</w:t>
      </w:r>
    </w:p>
    <w:p w:rsidR="00680329" w:rsidRDefault="00680329" w:rsidP="00680329">
      <w:pPr>
        <w:pStyle w:val="af6"/>
        <w:numPr>
          <w:ilvl w:val="0"/>
          <w:numId w:val="14"/>
        </w:numPr>
      </w:pPr>
      <w:r>
        <w:t xml:space="preserve">Подготовка к экзаменам по английскому языку </w:t>
      </w:r>
    </w:p>
    <w:p w:rsidR="00680329" w:rsidRDefault="00680329" w:rsidP="00680329">
      <w:pPr>
        <w:pStyle w:val="af6"/>
        <w:numPr>
          <w:ilvl w:val="0"/>
          <w:numId w:val="14"/>
        </w:numPr>
      </w:pPr>
      <w:r>
        <w:t>«Поддержка» знаний школьника (изучение пропущенного материала, освоение нового)</w:t>
      </w:r>
    </w:p>
    <w:p w:rsidR="00793F90" w:rsidRDefault="005F4D4F">
      <w:pPr>
        <w:pStyle w:val="1"/>
      </w:pPr>
      <w:r>
        <w:t xml:space="preserve">Достижения </w:t>
      </w:r>
    </w:p>
    <w:p w:rsidR="00793F90" w:rsidRDefault="005F4D4F" w:rsidP="005F4D4F">
      <w:pPr>
        <w:pStyle w:val="a"/>
      </w:pPr>
      <w:r>
        <w:t xml:space="preserve">Призер Всероссийской олимпиады школьников по английскому языку </w:t>
      </w:r>
    </w:p>
    <w:p w:rsidR="001603CB" w:rsidRDefault="005F4D4F" w:rsidP="00C2104A">
      <w:pPr>
        <w:pStyle w:val="a"/>
      </w:pPr>
      <w:r>
        <w:t>Сертификат об успешной сдаче Кембриджского экзамена</w:t>
      </w:r>
      <w:r w:rsidRPr="005F4D4F">
        <w:t xml:space="preserve"> (</w:t>
      </w:r>
      <w:r>
        <w:rPr>
          <w:lang w:val="es-ES"/>
        </w:rPr>
        <w:t>FCE</w:t>
      </w:r>
      <w:r w:rsidR="00C2104A">
        <w:t xml:space="preserve">) </w:t>
      </w:r>
      <w:bookmarkStart w:id="8" w:name="OLE_LINK9"/>
      <w:bookmarkStart w:id="9" w:name="OLE_LINK10"/>
      <w:bookmarkStart w:id="10" w:name="_GoBack"/>
      <w:bookmarkEnd w:id="2"/>
      <w:bookmarkEnd w:id="3"/>
      <w:bookmarkEnd w:id="8"/>
      <w:bookmarkEnd w:id="9"/>
      <w:bookmarkEnd w:id="10"/>
    </w:p>
    <w:sectPr w:rsidR="001603CB">
      <w:headerReference w:type="default" r:id="rId10"/>
      <w:footerReference w:type="default" r:id="rId11"/>
      <w:headerReference w:type="first" r:id="rId12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E1B" w:rsidRDefault="00496E1B">
      <w:r>
        <w:separator/>
      </w:r>
    </w:p>
  </w:endnote>
  <w:endnote w:type="continuationSeparator" w:id="0">
    <w:p w:rsidR="00496E1B" w:rsidRDefault="00496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F90" w:rsidRDefault="00EE5A27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E1B" w:rsidRDefault="00496E1B">
      <w:r>
        <w:separator/>
      </w:r>
    </w:p>
  </w:footnote>
  <w:footnote w:type="continuationSeparator" w:id="0">
    <w:p w:rsidR="00496E1B" w:rsidRDefault="00496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F90" w:rsidRDefault="00EE5A27">
    <w:r>
      <w:rPr>
        <w:noProof/>
        <w:lang w:val="lt-LT" w:eastAsia="zh-CN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BB51D0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F90" w:rsidRDefault="00EE5A27"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Группа 4" title="Рамка страницы с вкладкой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Рамка 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Полилиния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93F90" w:rsidRDefault="00793F9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Группа 4" o:spid="_x0000_s1026" alt="Название: Рамка страницы с вкладкой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">
              <v:shape id="Рамка 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Полилиния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793F90" w:rsidRDefault="00793F9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46875D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85949"/>
    <w:multiLevelType w:val="hybridMultilevel"/>
    <w:tmpl w:val="2B8CF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14"/>
    <w:rsid w:val="00055414"/>
    <w:rsid w:val="001603CB"/>
    <w:rsid w:val="00226730"/>
    <w:rsid w:val="002A26D6"/>
    <w:rsid w:val="002A5FD6"/>
    <w:rsid w:val="003C2CA8"/>
    <w:rsid w:val="00496E1B"/>
    <w:rsid w:val="004B0D37"/>
    <w:rsid w:val="005F4D4F"/>
    <w:rsid w:val="00600495"/>
    <w:rsid w:val="00680329"/>
    <w:rsid w:val="00793F90"/>
    <w:rsid w:val="008071D8"/>
    <w:rsid w:val="00C2104A"/>
    <w:rsid w:val="00D72BA2"/>
    <w:rsid w:val="00E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99AF0E"/>
  <w15:chartTrackingRefBased/>
  <w15:docId w15:val="{EDEB2CD2-87E3-3F4C-A091-8AFF7029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ru-RU" w:eastAsia="ja-JP" w:bidi="ru-RU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E5A27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5">
    <w:name w:val="Контактные данные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Нижний колонтитул Знак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Подзаголовок Знак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22">
    <w:name w:val="Цитата 2 Знак"/>
    <w:basedOn w:val="a2"/>
    <w:link w:val="21"/>
    <w:uiPriority w:val="29"/>
    <w:semiHidden/>
    <w:rPr>
      <w:iCs/>
      <w:sz w:val="26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1">
    <w:name w:val="Выделенная цитата Знак"/>
    <w:basedOn w:val="a2"/>
    <w:link w:val="af0"/>
    <w:uiPriority w:val="30"/>
    <w:semiHidden/>
    <w:rPr>
      <w:b/>
      <w:iCs/>
      <w:color w:val="262626" w:themeColor="text1" w:themeTint="D9"/>
      <w:sz w:val="26"/>
    </w:rPr>
  </w:style>
  <w:style w:type="character" w:styleId="af2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4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6">
    <w:name w:val="List Paragraph"/>
    <w:basedOn w:val="a1"/>
    <w:uiPriority w:val="34"/>
    <w:unhideWhenUsed/>
    <w:qFormat/>
    <w:pPr>
      <w:ind w:left="216"/>
      <w:contextualSpacing/>
    </w:pPr>
  </w:style>
  <w:style w:type="paragraph" w:styleId="af7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8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9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a">
    <w:name w:val="Имя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Заголовок Знак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Заголовок 2 Знак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b">
    <w:name w:val="header"/>
    <w:basedOn w:val="a1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Верхний колонтитул Знак"/>
    <w:basedOn w:val="a2"/>
    <w:link w:val="afb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d">
    <w:name w:val="Date"/>
    <w:basedOn w:val="a1"/>
    <w:next w:val="a1"/>
    <w:link w:val="afe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e">
    <w:name w:val="Дата Знак"/>
    <w:basedOn w:val="a2"/>
    <w:link w:val="afd"/>
    <w:uiPriority w:val="99"/>
    <w:semiHidden/>
    <w:rPr>
      <w:color w:val="0E0B05" w:themeColor="text2"/>
      <w:sz w:val="24"/>
    </w:rPr>
  </w:style>
  <w:style w:type="paragraph" w:styleId="aff">
    <w:name w:val="Salutation"/>
    <w:basedOn w:val="a1"/>
    <w:next w:val="a1"/>
    <w:link w:val="aff0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0">
    <w:name w:val="Приветствие Знак"/>
    <w:basedOn w:val="a2"/>
    <w:link w:val="aff"/>
    <w:uiPriority w:val="99"/>
    <w:semiHidden/>
    <w:rPr>
      <w:color w:val="0E0B05" w:themeColor="text2"/>
      <w:sz w:val="24"/>
    </w:rPr>
  </w:style>
  <w:style w:type="paragraph" w:styleId="aff1">
    <w:name w:val="Signature"/>
    <w:basedOn w:val="a1"/>
    <w:link w:val="aff2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2">
    <w:name w:val="Подпись Знак"/>
    <w:basedOn w:val="a2"/>
    <w:link w:val="aff1"/>
    <w:uiPriority w:val="99"/>
    <w:semiHidden/>
    <w:rPr>
      <w:color w:val="0E0B05" w:themeColor="text2"/>
    </w:rPr>
  </w:style>
  <w:style w:type="character" w:styleId="aff3">
    <w:name w:val="Hyperlink"/>
    <w:basedOn w:val="a2"/>
    <w:uiPriority w:val="99"/>
    <w:unhideWhenUsed/>
    <w:rsid w:val="00055414"/>
    <w:rPr>
      <w:color w:val="53C3C7" w:themeColor="hyperlink"/>
      <w:u w:val="single"/>
    </w:rPr>
  </w:style>
  <w:style w:type="character" w:styleId="aff4">
    <w:name w:val="Unresolved Mention"/>
    <w:basedOn w:val="a2"/>
    <w:uiPriority w:val="99"/>
    <w:semiHidden/>
    <w:unhideWhenUsed/>
    <w:rsid w:val="00055414"/>
    <w:rPr>
      <w:color w:val="808080"/>
      <w:shd w:val="clear" w:color="auto" w:fill="E6E6E6"/>
    </w:rPr>
  </w:style>
  <w:style w:type="table" w:styleId="aff5">
    <w:name w:val="Table Grid"/>
    <w:basedOn w:val="a3"/>
    <w:uiPriority w:val="39"/>
    <w:rsid w:val="00D72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hguist@gmali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vetlananovikova/Library/Containers/com.microsoft.Word/Data/Library/Application%20Support/Microsoft/Office/16.0/DTS/ru-RU%7bC9599782-B35A-6D4B-B643-160D8260CC96%7d/%7b2A2045C5-E7A0-1447-9EA0-2A4149659385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4C261-559D-184B-BB12-EBC574A0D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Яркое резюме.dotx</Template>
  <TotalTime>43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Новикова Светлана Сергеевна</dc:creator>
  <cp:keywords/>
  <dc:description/>
  <cp:lastModifiedBy>Новикова Светлана Сергеевна</cp:lastModifiedBy>
  <cp:revision>3</cp:revision>
  <dcterms:created xsi:type="dcterms:W3CDTF">2018-01-26T18:55:00Z</dcterms:created>
  <dcterms:modified xsi:type="dcterms:W3CDTF">2018-01-26T20:39:00Z</dcterms:modified>
</cp:coreProperties>
</file>